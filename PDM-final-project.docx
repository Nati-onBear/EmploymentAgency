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A7C0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45E81DC" wp14:editId="28A89271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9B862B6" w14:textId="77777777" w:rsidR="00C6554A" w:rsidRDefault="00B738BE" w:rsidP="00C6554A">
      <w:pPr>
        <w:pStyle w:val="Title"/>
      </w:pPr>
      <w:r>
        <w:t>Employment Agency</w:t>
      </w:r>
    </w:p>
    <w:p w14:paraId="31AFEAF6" w14:textId="77777777" w:rsidR="00C6554A" w:rsidRPr="00D5413C" w:rsidRDefault="00B738BE" w:rsidP="00C6554A">
      <w:pPr>
        <w:pStyle w:val="Subtitle"/>
      </w:pPr>
      <w:r>
        <w:t>database-based application</w:t>
      </w:r>
    </w:p>
    <w:p w14:paraId="44D5A92C" w14:textId="77777777" w:rsidR="00C6554A" w:rsidRDefault="00B738BE" w:rsidP="00C6554A">
      <w:pPr>
        <w:pStyle w:val="ContactInfo"/>
      </w:pPr>
      <w:r>
        <w:t>Principles Of Database Management</w:t>
      </w:r>
      <w:r w:rsidR="00C6554A">
        <w:t xml:space="preserve"> |</w:t>
      </w:r>
      <w:r w:rsidR="00C6554A" w:rsidRPr="00D5413C">
        <w:t xml:space="preserve"> </w:t>
      </w:r>
      <w:r>
        <w:t>April 1</w:t>
      </w:r>
      <w:r w:rsidRPr="00B738BE">
        <w:rPr>
          <w:vertAlign w:val="superscript"/>
        </w:rPr>
        <w:t>st</w:t>
      </w:r>
      <w:r>
        <w:t xml:space="preserve"> 2019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36"/>
          <w:szCs w:val="22"/>
        </w:rPr>
        <w:id w:val="-198862544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53C7D39A" w14:textId="77777777" w:rsidR="00D71819" w:rsidRPr="00112CEB" w:rsidRDefault="00D71819" w:rsidP="001D2912">
          <w:pPr>
            <w:pStyle w:val="TOCHeading"/>
            <w:ind w:firstLine="720"/>
            <w:rPr>
              <w:sz w:val="36"/>
            </w:rPr>
          </w:pPr>
          <w:r w:rsidRPr="00112CEB">
            <w:rPr>
              <w:sz w:val="36"/>
            </w:rPr>
            <w:t>Table of Contents</w:t>
          </w:r>
        </w:p>
        <w:p w14:paraId="340D93E3" w14:textId="77777777" w:rsidR="001D2912" w:rsidRPr="001D2912" w:rsidRDefault="001D2912" w:rsidP="001D2912"/>
        <w:p w14:paraId="07EF363F" w14:textId="0AE5B92E" w:rsidR="000B145E" w:rsidRDefault="00D71819">
          <w:pPr>
            <w:pStyle w:val="TOC1"/>
            <w:rPr>
              <w:rFonts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668" w:history="1">
            <w:r w:rsidR="00510799">
              <w:rPr>
                <w:rStyle w:val="Hyperlink"/>
              </w:rPr>
              <w:t>Introduction</w:t>
            </w:r>
            <w:r w:rsidR="000B145E">
              <w:rPr>
                <w:webHidden/>
              </w:rPr>
              <w:tab/>
            </w:r>
            <w:r w:rsidR="000B145E">
              <w:rPr>
                <w:webHidden/>
              </w:rPr>
              <w:fldChar w:fldCharType="begin"/>
            </w:r>
            <w:r w:rsidR="000B145E">
              <w:rPr>
                <w:webHidden/>
              </w:rPr>
              <w:instrText xml:space="preserve"> PAGEREF _Toc5128668 \h </w:instrText>
            </w:r>
            <w:r w:rsidR="000B145E">
              <w:rPr>
                <w:webHidden/>
              </w:rPr>
            </w:r>
            <w:r w:rsidR="000B145E">
              <w:rPr>
                <w:webHidden/>
              </w:rPr>
              <w:fldChar w:fldCharType="separate"/>
            </w:r>
            <w:r w:rsidR="000B145E">
              <w:rPr>
                <w:webHidden/>
              </w:rPr>
              <w:t>2</w:t>
            </w:r>
            <w:r w:rsidR="000B145E">
              <w:rPr>
                <w:webHidden/>
              </w:rPr>
              <w:fldChar w:fldCharType="end"/>
            </w:r>
          </w:hyperlink>
        </w:p>
        <w:p w14:paraId="7F00CD00" w14:textId="47E2D4AD" w:rsidR="000B145E" w:rsidRDefault="00510799">
          <w:pPr>
            <w:pStyle w:val="TOC1"/>
            <w:rPr>
              <w:rFonts w:cstheme="minorBidi"/>
              <w:sz w:val="22"/>
            </w:rPr>
          </w:pPr>
          <w:r>
            <w:t>Project overview</w:t>
          </w:r>
          <w:hyperlink w:anchor="_Toc5128669" w:history="1">
            <w:r w:rsidR="000B145E">
              <w:rPr>
                <w:webHidden/>
              </w:rPr>
              <w:tab/>
            </w:r>
            <w:r w:rsidR="000B145E">
              <w:rPr>
                <w:webHidden/>
              </w:rPr>
              <w:fldChar w:fldCharType="begin"/>
            </w:r>
            <w:r w:rsidR="000B145E">
              <w:rPr>
                <w:webHidden/>
              </w:rPr>
              <w:instrText xml:space="preserve"> PAGEREF _Toc5128669 \h </w:instrText>
            </w:r>
            <w:r w:rsidR="000B145E">
              <w:rPr>
                <w:webHidden/>
              </w:rPr>
            </w:r>
            <w:r w:rsidR="000B145E">
              <w:rPr>
                <w:webHidden/>
              </w:rPr>
              <w:fldChar w:fldCharType="separate"/>
            </w:r>
            <w:r w:rsidR="000B145E">
              <w:rPr>
                <w:webHidden/>
              </w:rPr>
              <w:t>2</w:t>
            </w:r>
            <w:r w:rsidR="000B145E">
              <w:rPr>
                <w:webHidden/>
              </w:rPr>
              <w:fldChar w:fldCharType="end"/>
            </w:r>
          </w:hyperlink>
        </w:p>
        <w:p w14:paraId="5CC56917" w14:textId="715C2A4F" w:rsidR="000B145E" w:rsidRDefault="00510799">
          <w:pPr>
            <w:pStyle w:val="TOC1"/>
            <w:rPr>
              <w:rFonts w:cstheme="minorBidi"/>
              <w:sz w:val="22"/>
            </w:rPr>
          </w:pPr>
          <w:r>
            <w:t>System and design specification</w:t>
          </w:r>
          <w:hyperlink w:anchor="_Toc5128670" w:history="1">
            <w:r w:rsidR="000B145E">
              <w:rPr>
                <w:webHidden/>
              </w:rPr>
              <w:tab/>
            </w:r>
            <w:r w:rsidR="000B145E">
              <w:rPr>
                <w:webHidden/>
              </w:rPr>
              <w:fldChar w:fldCharType="begin"/>
            </w:r>
            <w:r w:rsidR="000B145E">
              <w:rPr>
                <w:webHidden/>
              </w:rPr>
              <w:instrText xml:space="preserve"> PAGEREF _Toc5128670 \h </w:instrText>
            </w:r>
            <w:r w:rsidR="000B145E">
              <w:rPr>
                <w:webHidden/>
              </w:rPr>
            </w:r>
            <w:r w:rsidR="000B145E">
              <w:rPr>
                <w:webHidden/>
              </w:rPr>
              <w:fldChar w:fldCharType="separate"/>
            </w:r>
            <w:r w:rsidR="000B145E">
              <w:rPr>
                <w:webHidden/>
              </w:rPr>
              <w:t>2</w:t>
            </w:r>
            <w:r w:rsidR="000B145E">
              <w:rPr>
                <w:webHidden/>
              </w:rPr>
              <w:fldChar w:fldCharType="end"/>
            </w:r>
          </w:hyperlink>
        </w:p>
        <w:p w14:paraId="1C5D8D5F" w14:textId="4B822F12" w:rsidR="000B145E" w:rsidRDefault="000B2FDF">
          <w:pPr>
            <w:pStyle w:val="TOC1"/>
            <w:rPr>
              <w:rFonts w:cstheme="minorBidi"/>
              <w:sz w:val="22"/>
            </w:rPr>
          </w:pPr>
          <w:hyperlink w:anchor="_Toc5128671" w:history="1">
            <w:r w:rsidR="00510799">
              <w:rPr>
                <w:rStyle w:val="Hyperlink"/>
              </w:rPr>
              <w:t>Human resources</w:t>
            </w:r>
            <w:r w:rsidR="000B145E">
              <w:rPr>
                <w:webHidden/>
              </w:rPr>
              <w:tab/>
            </w:r>
            <w:r w:rsidR="000B145E">
              <w:rPr>
                <w:webHidden/>
              </w:rPr>
              <w:fldChar w:fldCharType="begin"/>
            </w:r>
            <w:r w:rsidR="000B145E">
              <w:rPr>
                <w:webHidden/>
              </w:rPr>
              <w:instrText xml:space="preserve"> PAGEREF _Toc5128671 \h </w:instrText>
            </w:r>
            <w:r w:rsidR="000B145E">
              <w:rPr>
                <w:webHidden/>
              </w:rPr>
            </w:r>
            <w:r w:rsidR="000B145E">
              <w:rPr>
                <w:webHidden/>
              </w:rPr>
              <w:fldChar w:fldCharType="separate"/>
            </w:r>
            <w:r w:rsidR="000B145E">
              <w:rPr>
                <w:webHidden/>
              </w:rPr>
              <w:t>4</w:t>
            </w:r>
            <w:r w:rsidR="000B145E">
              <w:rPr>
                <w:webHidden/>
              </w:rPr>
              <w:fldChar w:fldCharType="end"/>
            </w:r>
          </w:hyperlink>
        </w:p>
        <w:p w14:paraId="4C052C35" w14:textId="5BDAAFE0" w:rsidR="000B145E" w:rsidRDefault="000B2FDF">
          <w:pPr>
            <w:pStyle w:val="TOC1"/>
            <w:rPr>
              <w:rFonts w:cstheme="minorBidi"/>
              <w:sz w:val="22"/>
            </w:rPr>
          </w:pPr>
          <w:hyperlink w:anchor="_Toc5128672" w:history="1">
            <w:r w:rsidR="00510799">
              <w:rPr>
                <w:rStyle w:val="Hyperlink"/>
              </w:rPr>
              <w:t>Project implementation</w:t>
            </w:r>
            <w:r w:rsidR="000B145E">
              <w:rPr>
                <w:webHidden/>
              </w:rPr>
              <w:tab/>
            </w:r>
            <w:r w:rsidR="000B145E">
              <w:rPr>
                <w:webHidden/>
              </w:rPr>
              <w:fldChar w:fldCharType="begin"/>
            </w:r>
            <w:r w:rsidR="000B145E">
              <w:rPr>
                <w:webHidden/>
              </w:rPr>
              <w:instrText xml:space="preserve"> PAGEREF _Toc5128672 \h </w:instrText>
            </w:r>
            <w:r w:rsidR="000B145E">
              <w:rPr>
                <w:webHidden/>
              </w:rPr>
            </w:r>
            <w:r w:rsidR="000B145E">
              <w:rPr>
                <w:webHidden/>
              </w:rPr>
              <w:fldChar w:fldCharType="separate"/>
            </w:r>
            <w:r w:rsidR="000B145E">
              <w:rPr>
                <w:webHidden/>
              </w:rPr>
              <w:t>4</w:t>
            </w:r>
            <w:r w:rsidR="000B145E">
              <w:rPr>
                <w:webHidden/>
              </w:rPr>
              <w:fldChar w:fldCharType="end"/>
            </w:r>
          </w:hyperlink>
        </w:p>
        <w:p w14:paraId="2171F233" w14:textId="77777777" w:rsidR="00510799" w:rsidRDefault="00510799" w:rsidP="00510799">
          <w:pPr>
            <w:pStyle w:val="TOC1"/>
            <w:rPr>
              <w:rFonts w:cstheme="minorBidi"/>
              <w:sz w:val="22"/>
            </w:rPr>
          </w:pPr>
          <w:hyperlink w:anchor="_Toc5128673" w:history="1">
            <w:r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654DFE" w14:textId="0A6BA74A" w:rsidR="00510799" w:rsidRDefault="00D71819" w:rsidP="00510799">
          <w:pPr>
            <w:pStyle w:val="TOC1"/>
            <w:rPr>
              <w:rFonts w:cstheme="minorBidi"/>
              <w:sz w:val="22"/>
            </w:rPr>
          </w:pPr>
          <w:r>
            <w:rPr>
              <w:b/>
              <w:bCs/>
            </w:rPr>
            <w:fldChar w:fldCharType="end"/>
          </w:r>
          <w:hyperlink w:anchor="_Toc5128673" w:history="1">
            <w:r w:rsidR="00510799">
              <w:t>Reference</w:t>
            </w:r>
            <w:r w:rsidR="00510799">
              <w:rPr>
                <w:webHidden/>
              </w:rPr>
              <w:tab/>
            </w:r>
            <w:r w:rsidR="00510799">
              <w:rPr>
                <w:webHidden/>
              </w:rPr>
              <w:fldChar w:fldCharType="begin"/>
            </w:r>
            <w:r w:rsidR="00510799">
              <w:rPr>
                <w:webHidden/>
              </w:rPr>
              <w:instrText xml:space="preserve"> PAGEREF _Toc5128673 \h </w:instrText>
            </w:r>
            <w:r w:rsidR="00510799">
              <w:rPr>
                <w:webHidden/>
              </w:rPr>
            </w:r>
            <w:r w:rsidR="00510799">
              <w:rPr>
                <w:webHidden/>
              </w:rPr>
              <w:fldChar w:fldCharType="separate"/>
            </w:r>
            <w:r w:rsidR="00510799">
              <w:rPr>
                <w:webHidden/>
              </w:rPr>
              <w:t>5</w:t>
            </w:r>
            <w:r w:rsidR="00510799">
              <w:rPr>
                <w:webHidden/>
              </w:rPr>
              <w:fldChar w:fldCharType="end"/>
            </w:r>
          </w:hyperlink>
        </w:p>
        <w:p w14:paraId="60BB4DD1" w14:textId="619F8C3E" w:rsidR="00D71819" w:rsidRDefault="000B2FDF"/>
      </w:sdtContent>
    </w:sdt>
    <w:p w14:paraId="0CA52944" w14:textId="77777777" w:rsidR="00B738BE" w:rsidRDefault="00B738BE" w:rsidP="00B738BE">
      <w:pPr>
        <w:pStyle w:val="Title"/>
        <w:jc w:val="left"/>
        <w:rPr>
          <w:sz w:val="40"/>
        </w:rPr>
      </w:pPr>
    </w:p>
    <w:p w14:paraId="372CBD1E" w14:textId="77777777" w:rsidR="00D71819" w:rsidRDefault="00D71819" w:rsidP="00B738BE">
      <w:pPr>
        <w:pStyle w:val="Title"/>
        <w:jc w:val="left"/>
        <w:rPr>
          <w:sz w:val="40"/>
        </w:rPr>
      </w:pPr>
    </w:p>
    <w:p w14:paraId="4A5FF034" w14:textId="77777777" w:rsidR="00D71819" w:rsidRDefault="00D71819" w:rsidP="00B738BE">
      <w:pPr>
        <w:pStyle w:val="Title"/>
        <w:jc w:val="left"/>
        <w:rPr>
          <w:sz w:val="40"/>
        </w:rPr>
      </w:pPr>
      <w:bookmarkStart w:id="5" w:name="_GoBack"/>
      <w:bookmarkEnd w:id="5"/>
    </w:p>
    <w:p w14:paraId="5D8EDF98" w14:textId="77777777" w:rsidR="00D71819" w:rsidRDefault="00D71819" w:rsidP="00B738BE">
      <w:pPr>
        <w:pStyle w:val="Title"/>
        <w:jc w:val="left"/>
        <w:rPr>
          <w:sz w:val="40"/>
        </w:rPr>
      </w:pPr>
    </w:p>
    <w:p w14:paraId="4D24A8DA" w14:textId="77777777" w:rsidR="00D71819" w:rsidRDefault="00D71819" w:rsidP="00B738BE">
      <w:pPr>
        <w:pStyle w:val="Title"/>
        <w:jc w:val="left"/>
        <w:rPr>
          <w:sz w:val="40"/>
        </w:rPr>
      </w:pPr>
    </w:p>
    <w:p w14:paraId="126E9CD9" w14:textId="77777777" w:rsidR="00D71819" w:rsidRDefault="00D71819" w:rsidP="00B738BE">
      <w:pPr>
        <w:pStyle w:val="Title"/>
        <w:jc w:val="left"/>
        <w:rPr>
          <w:sz w:val="40"/>
        </w:rPr>
      </w:pPr>
    </w:p>
    <w:p w14:paraId="3883E8A8" w14:textId="77777777" w:rsidR="00D71819" w:rsidRDefault="00D71819" w:rsidP="00B738BE">
      <w:pPr>
        <w:pStyle w:val="Title"/>
        <w:jc w:val="left"/>
        <w:rPr>
          <w:sz w:val="40"/>
        </w:rPr>
      </w:pPr>
    </w:p>
    <w:p w14:paraId="378134DF" w14:textId="77777777" w:rsidR="00D71819" w:rsidRDefault="00D71819" w:rsidP="00B738BE">
      <w:pPr>
        <w:pStyle w:val="Title"/>
        <w:jc w:val="left"/>
        <w:rPr>
          <w:sz w:val="40"/>
        </w:rPr>
      </w:pPr>
    </w:p>
    <w:p w14:paraId="72D61F8F" w14:textId="77777777" w:rsidR="00D71819" w:rsidRDefault="00D71819" w:rsidP="00B738BE">
      <w:pPr>
        <w:pStyle w:val="Title"/>
        <w:jc w:val="left"/>
        <w:rPr>
          <w:sz w:val="40"/>
        </w:rPr>
      </w:pPr>
    </w:p>
    <w:p w14:paraId="1B8594E8" w14:textId="77777777" w:rsidR="00D71819" w:rsidRDefault="00D71819" w:rsidP="00B738BE">
      <w:pPr>
        <w:pStyle w:val="Title"/>
        <w:jc w:val="left"/>
        <w:rPr>
          <w:sz w:val="40"/>
        </w:rPr>
      </w:pPr>
    </w:p>
    <w:p w14:paraId="6EAE47BE" w14:textId="77777777" w:rsidR="00D71819" w:rsidRDefault="00D71819" w:rsidP="00B738BE">
      <w:pPr>
        <w:pStyle w:val="Title"/>
        <w:jc w:val="left"/>
        <w:rPr>
          <w:sz w:val="40"/>
        </w:rPr>
      </w:pPr>
    </w:p>
    <w:p w14:paraId="2F033E75" w14:textId="77777777" w:rsidR="00D71819" w:rsidRDefault="00D71819" w:rsidP="00B738BE">
      <w:pPr>
        <w:pStyle w:val="Title"/>
        <w:jc w:val="left"/>
        <w:rPr>
          <w:sz w:val="40"/>
        </w:rPr>
      </w:pPr>
    </w:p>
    <w:p w14:paraId="2A7FE0DA" w14:textId="77777777" w:rsidR="00D71819" w:rsidRDefault="00D71819" w:rsidP="00B738BE">
      <w:pPr>
        <w:pStyle w:val="Title"/>
        <w:jc w:val="left"/>
        <w:rPr>
          <w:sz w:val="40"/>
        </w:rPr>
      </w:pPr>
    </w:p>
    <w:p w14:paraId="06E1D694" w14:textId="77777777" w:rsidR="00D71819" w:rsidRDefault="00D71819" w:rsidP="00B738BE">
      <w:pPr>
        <w:pStyle w:val="Title"/>
        <w:jc w:val="left"/>
        <w:rPr>
          <w:sz w:val="40"/>
        </w:rPr>
      </w:pPr>
    </w:p>
    <w:p w14:paraId="20F194E7" w14:textId="77777777" w:rsidR="00D71819" w:rsidRDefault="00D71819" w:rsidP="00B738BE">
      <w:pPr>
        <w:pStyle w:val="Title"/>
        <w:jc w:val="left"/>
        <w:rPr>
          <w:sz w:val="40"/>
        </w:rPr>
      </w:pPr>
    </w:p>
    <w:p w14:paraId="6EEA310A" w14:textId="77777777" w:rsidR="00D71819" w:rsidRDefault="00D71819" w:rsidP="00B738BE">
      <w:pPr>
        <w:pStyle w:val="Title"/>
        <w:jc w:val="left"/>
        <w:rPr>
          <w:sz w:val="40"/>
        </w:rPr>
      </w:pPr>
    </w:p>
    <w:p w14:paraId="296845A5" w14:textId="77777777" w:rsidR="00D71819" w:rsidRDefault="00D71819" w:rsidP="00B738BE">
      <w:pPr>
        <w:pStyle w:val="Title"/>
        <w:jc w:val="left"/>
        <w:rPr>
          <w:sz w:val="40"/>
        </w:rPr>
      </w:pPr>
    </w:p>
    <w:p w14:paraId="00B80945" w14:textId="44648A9E" w:rsidR="00D71819" w:rsidRDefault="003A5805" w:rsidP="003A5805">
      <w:pPr>
        <w:pStyle w:val="Heading1"/>
        <w:jc w:val="both"/>
        <w:rPr>
          <w:sz w:val="36"/>
        </w:rPr>
      </w:pPr>
      <w:r>
        <w:rPr>
          <w:sz w:val="36"/>
        </w:rPr>
        <w:t>Introduction</w:t>
      </w:r>
    </w:p>
    <w:p w14:paraId="60269FA5" w14:textId="75F5955C" w:rsidR="003A5805" w:rsidRPr="003A5805" w:rsidRDefault="003A5805" w:rsidP="003A5805"/>
    <w:p w14:paraId="2F484235" w14:textId="0A08FACC" w:rsidR="000D623F" w:rsidRPr="00112CEB" w:rsidRDefault="003A5805" w:rsidP="000D623F">
      <w:pPr>
        <w:pStyle w:val="Heading1"/>
        <w:jc w:val="both"/>
        <w:rPr>
          <w:sz w:val="36"/>
        </w:rPr>
      </w:pPr>
      <w:r>
        <w:rPr>
          <w:sz w:val="36"/>
        </w:rPr>
        <w:t>Project overview</w:t>
      </w:r>
    </w:p>
    <w:p w14:paraId="0220B031" w14:textId="77777777" w:rsidR="00043DA3" w:rsidRPr="00D64EC5" w:rsidRDefault="00043DA3" w:rsidP="000D623F">
      <w:pPr>
        <w:pStyle w:val="ListParagraph"/>
        <w:numPr>
          <w:ilvl w:val="0"/>
          <w:numId w:val="16"/>
        </w:numPr>
        <w:rPr>
          <w:sz w:val="28"/>
        </w:rPr>
      </w:pPr>
      <w:r w:rsidRPr="00D64EC5">
        <w:rPr>
          <w:sz w:val="28"/>
        </w:rPr>
        <w:t>Name of project:</w:t>
      </w:r>
    </w:p>
    <w:p w14:paraId="3B140AFA" w14:textId="77777777" w:rsidR="00DF3752" w:rsidRPr="00D64EC5" w:rsidRDefault="000D623F" w:rsidP="00043DA3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>Employment Agency application</w:t>
      </w:r>
    </w:p>
    <w:p w14:paraId="0AF5D960" w14:textId="77777777" w:rsidR="00E679AD" w:rsidRPr="00D64EC5" w:rsidRDefault="00E679AD" w:rsidP="000D623F">
      <w:pPr>
        <w:pStyle w:val="ListParagraph"/>
        <w:numPr>
          <w:ilvl w:val="0"/>
          <w:numId w:val="16"/>
        </w:numPr>
        <w:rPr>
          <w:sz w:val="28"/>
        </w:rPr>
      </w:pPr>
      <w:r w:rsidRPr="00D64EC5">
        <w:rPr>
          <w:sz w:val="28"/>
        </w:rPr>
        <w:t>Members of the team:</w:t>
      </w:r>
    </w:p>
    <w:p w14:paraId="14A101AF" w14:textId="77777777" w:rsidR="00E679AD" w:rsidRPr="00D64EC5" w:rsidRDefault="00E679AD" w:rsidP="00E679AD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>Chung Minh Nhat</w:t>
      </w:r>
    </w:p>
    <w:p w14:paraId="7FCA46D3" w14:textId="77777777" w:rsidR="00E679AD" w:rsidRPr="00D64EC5" w:rsidRDefault="00E679AD" w:rsidP="00E679AD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>Nguyen Tran Chi Hieu</w:t>
      </w:r>
    </w:p>
    <w:p w14:paraId="0E0C0BF5" w14:textId="77777777" w:rsidR="00E679AD" w:rsidRPr="00D64EC5" w:rsidRDefault="00E679AD" w:rsidP="00E679AD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>Chiem Quoc Hung</w:t>
      </w:r>
    </w:p>
    <w:p w14:paraId="7F3380DB" w14:textId="77777777" w:rsidR="000D623F" w:rsidRPr="00D64EC5" w:rsidRDefault="000D623F" w:rsidP="000D623F">
      <w:pPr>
        <w:pStyle w:val="ListParagraph"/>
        <w:numPr>
          <w:ilvl w:val="0"/>
          <w:numId w:val="16"/>
        </w:numPr>
        <w:rPr>
          <w:sz w:val="28"/>
        </w:rPr>
      </w:pPr>
      <w:r w:rsidRPr="00D64EC5">
        <w:rPr>
          <w:sz w:val="28"/>
        </w:rPr>
        <w:t>Tools</w:t>
      </w:r>
      <w:r w:rsidR="00E679AD" w:rsidRPr="00D64EC5">
        <w:rPr>
          <w:sz w:val="28"/>
        </w:rPr>
        <w:t xml:space="preserve"> in use</w:t>
      </w:r>
      <w:r w:rsidRPr="00D64EC5">
        <w:rPr>
          <w:sz w:val="28"/>
        </w:rPr>
        <w:t>:</w:t>
      </w:r>
    </w:p>
    <w:p w14:paraId="75E33D01" w14:textId="77777777" w:rsidR="000D623F" w:rsidRPr="00D64EC5" w:rsidRDefault="000D623F" w:rsidP="000D623F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>MySQL</w:t>
      </w:r>
    </w:p>
    <w:p w14:paraId="29A83B7D" w14:textId="77777777" w:rsidR="00D02B73" w:rsidRPr="00D64EC5" w:rsidRDefault="000D623F" w:rsidP="00D02B73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 xml:space="preserve">Qt Creator </w:t>
      </w:r>
      <w:r w:rsidR="00E679AD" w:rsidRPr="00D64EC5">
        <w:rPr>
          <w:sz w:val="28"/>
        </w:rPr>
        <w:t>C++</w:t>
      </w:r>
    </w:p>
    <w:p w14:paraId="4D4B7CAE" w14:textId="697FC953" w:rsidR="00427F2F" w:rsidRPr="00D64EC5" w:rsidRDefault="00E679AD" w:rsidP="00427F2F">
      <w:pPr>
        <w:pStyle w:val="ListParagraph"/>
        <w:numPr>
          <w:ilvl w:val="1"/>
          <w:numId w:val="16"/>
        </w:numPr>
        <w:rPr>
          <w:sz w:val="28"/>
        </w:rPr>
      </w:pPr>
      <w:r w:rsidRPr="00D64EC5">
        <w:rPr>
          <w:sz w:val="28"/>
        </w:rPr>
        <w:t>Microsoft Word (report)</w:t>
      </w:r>
    </w:p>
    <w:p w14:paraId="665B567B" w14:textId="77777777" w:rsidR="003A5805" w:rsidRPr="003A5805" w:rsidRDefault="003A5805" w:rsidP="003A5805">
      <w:pPr>
        <w:rPr>
          <w:sz w:val="24"/>
        </w:rPr>
      </w:pPr>
    </w:p>
    <w:p w14:paraId="0E3417E6" w14:textId="295C0D17" w:rsidR="00D02B73" w:rsidRDefault="003A5805" w:rsidP="00D02B73">
      <w:pPr>
        <w:pStyle w:val="Heading1"/>
        <w:jc w:val="both"/>
        <w:rPr>
          <w:sz w:val="36"/>
          <w:szCs w:val="40"/>
        </w:rPr>
      </w:pPr>
      <w:r>
        <w:rPr>
          <w:sz w:val="36"/>
          <w:szCs w:val="40"/>
        </w:rPr>
        <w:t>System and design specification</w:t>
      </w:r>
    </w:p>
    <w:p w14:paraId="7427CD2D" w14:textId="693ACB14" w:rsidR="003A5805" w:rsidRPr="00D64EC5" w:rsidRDefault="003A5805" w:rsidP="003A5805">
      <w:pPr>
        <w:pStyle w:val="ListParagraph"/>
        <w:numPr>
          <w:ilvl w:val="0"/>
          <w:numId w:val="20"/>
        </w:numPr>
        <w:rPr>
          <w:sz w:val="28"/>
        </w:rPr>
      </w:pPr>
      <w:r w:rsidRPr="00D64EC5">
        <w:rPr>
          <w:sz w:val="28"/>
        </w:rPr>
        <w:t>Database</w:t>
      </w:r>
    </w:p>
    <w:p w14:paraId="0344BC98" w14:textId="7F03BFA6" w:rsidR="00D64EC5" w:rsidRDefault="003A5805" w:rsidP="00D64EC5">
      <w:pPr>
        <w:pStyle w:val="ListParagraph"/>
        <w:ind w:left="142" w:firstLine="425"/>
      </w:pPr>
      <w:r w:rsidRPr="003A5805">
        <w:rPr>
          <w:sz w:val="28"/>
        </w:rPr>
        <w:t>Entity Relationship Diagram</w:t>
      </w:r>
      <w:r w:rsidR="00D64EC5">
        <w:t xml:space="preserve">: </w:t>
      </w:r>
    </w:p>
    <w:p w14:paraId="4DDC387F" w14:textId="77777777" w:rsidR="00D64EC5" w:rsidRDefault="00D64EC5" w:rsidP="00D64EC5">
      <w:pPr>
        <w:pStyle w:val="ListParagraph"/>
        <w:ind w:left="142" w:firstLine="425"/>
      </w:pPr>
    </w:p>
    <w:p w14:paraId="6E5127CE" w14:textId="1670DFC1" w:rsidR="003A5805" w:rsidRPr="00D64EC5" w:rsidRDefault="003A5805" w:rsidP="00D64EC5">
      <w:pPr>
        <w:pStyle w:val="ListParagraph"/>
        <w:ind w:left="142" w:firstLine="425"/>
      </w:pPr>
      <w:r w:rsidRPr="003A5805">
        <w:rPr>
          <w:sz w:val="28"/>
        </w:rPr>
        <w:t>We decided to use an ERD, since it can illustrate the view of the entire system in a way that facilitates the understanding of such system and therefore ease the implementation of our database. Moreover, ERD can be easily drawn, using tools that support making flowcharts.</w:t>
      </w:r>
    </w:p>
    <w:p w14:paraId="3A710013" w14:textId="77777777" w:rsidR="003A5805" w:rsidRPr="003A5805" w:rsidRDefault="003A5805" w:rsidP="00D64EC5">
      <w:pPr>
        <w:pStyle w:val="ListParagraph"/>
        <w:ind w:left="142" w:firstLine="425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3BD47F" wp14:editId="1D53BFC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331200" cy="5010150"/>
            <wp:effectExtent l="3175" t="0" r="0" b="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A4A8" w14:textId="77777777" w:rsidR="003A5805" w:rsidRPr="00D64EC5" w:rsidRDefault="003A5805" w:rsidP="00D64EC5">
      <w:pPr>
        <w:pStyle w:val="ListParagraph"/>
        <w:ind w:left="142" w:firstLine="425"/>
        <w:rPr>
          <w:sz w:val="28"/>
        </w:rPr>
      </w:pPr>
      <w:r w:rsidRPr="00D64EC5">
        <w:rPr>
          <w:sz w:val="28"/>
        </w:rPr>
        <w:lastRenderedPageBreak/>
        <w:t>Relationship diagram</w:t>
      </w:r>
    </w:p>
    <w:p w14:paraId="11E58D03" w14:textId="77777777" w:rsidR="003A5805" w:rsidRPr="003A5805" w:rsidRDefault="003A5805" w:rsidP="00D64EC5">
      <w:pPr>
        <w:pStyle w:val="ListParagraph"/>
        <w:ind w:left="142" w:firstLine="142"/>
        <w:jc w:val="center"/>
        <w:rPr>
          <w:sz w:val="28"/>
        </w:rPr>
      </w:pPr>
      <w:r>
        <w:rPr>
          <w:noProof/>
        </w:rPr>
        <w:drawing>
          <wp:inline distT="0" distB="0" distL="0" distR="0" wp14:anchorId="30F07B73" wp14:editId="14BCBBED">
            <wp:extent cx="5550877" cy="53981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 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2" cy="54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F20" w14:textId="77777777" w:rsidR="003A5805" w:rsidRDefault="003A5805" w:rsidP="00D64EC5">
      <w:pPr>
        <w:pStyle w:val="ListParagraph"/>
        <w:ind w:left="142" w:firstLine="425"/>
        <w:jc w:val="both"/>
        <w:rPr>
          <w:sz w:val="24"/>
        </w:rPr>
      </w:pPr>
    </w:p>
    <w:p w14:paraId="1CF04332" w14:textId="77777777" w:rsidR="003A5805" w:rsidRPr="00D64EC5" w:rsidRDefault="003A5805" w:rsidP="00D64EC5">
      <w:pPr>
        <w:pStyle w:val="ListParagraph"/>
        <w:ind w:left="142" w:firstLine="425"/>
        <w:jc w:val="both"/>
        <w:rPr>
          <w:sz w:val="28"/>
        </w:rPr>
      </w:pPr>
      <w:r w:rsidRPr="00D64EC5">
        <w:rPr>
          <w:sz w:val="28"/>
        </w:rPr>
        <w:t>We provide the notation as follow:</w:t>
      </w:r>
    </w:p>
    <w:p w14:paraId="484E8472" w14:textId="00352479" w:rsidR="003A5805" w:rsidRDefault="003A5805" w:rsidP="003A5805">
      <w:pPr>
        <w:pStyle w:val="ListParagraph"/>
        <w:jc w:val="center"/>
        <w:rPr>
          <w:sz w:val="28"/>
        </w:rPr>
      </w:pPr>
      <w:r>
        <w:rPr>
          <w:noProof/>
        </w:rPr>
        <w:drawing>
          <wp:inline distT="0" distB="0" distL="0" distR="0" wp14:anchorId="27824213" wp14:editId="4B2D979C">
            <wp:extent cx="2694792" cy="1089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tional 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27" cy="11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BD5" w14:textId="77777777" w:rsidR="003A5805" w:rsidRPr="003A5805" w:rsidRDefault="003A5805" w:rsidP="003A5805">
      <w:pPr>
        <w:pStyle w:val="ListParagraph"/>
        <w:jc w:val="center"/>
        <w:rPr>
          <w:sz w:val="28"/>
        </w:rPr>
      </w:pPr>
    </w:p>
    <w:p w14:paraId="0F8DB721" w14:textId="77777777" w:rsidR="003A5805" w:rsidRDefault="003A5805" w:rsidP="003A5805">
      <w:pPr>
        <w:pStyle w:val="ListParagraph"/>
        <w:rPr>
          <w:sz w:val="24"/>
        </w:rPr>
      </w:pPr>
    </w:p>
    <w:p w14:paraId="2F8B2D06" w14:textId="36C62981" w:rsidR="003A5805" w:rsidRPr="00D64EC5" w:rsidRDefault="003A5805" w:rsidP="003A5805">
      <w:pPr>
        <w:pStyle w:val="ListParagraph"/>
        <w:numPr>
          <w:ilvl w:val="0"/>
          <w:numId w:val="20"/>
        </w:numPr>
        <w:rPr>
          <w:sz w:val="28"/>
        </w:rPr>
      </w:pPr>
      <w:r w:rsidRPr="00D64EC5">
        <w:rPr>
          <w:sz w:val="28"/>
        </w:rPr>
        <w:t>Application</w:t>
      </w:r>
    </w:p>
    <w:p w14:paraId="6E5B01BC" w14:textId="66300508" w:rsidR="00ED3CDA" w:rsidRDefault="003A5805" w:rsidP="003A5805">
      <w:pPr>
        <w:rPr>
          <w:sz w:val="24"/>
        </w:rPr>
      </w:pPr>
      <w:r>
        <w:lastRenderedPageBreak/>
        <w:t xml:space="preserve"> </w:t>
      </w:r>
      <w:r>
        <w:tab/>
      </w:r>
    </w:p>
    <w:p w14:paraId="716203AF" w14:textId="2BAB4394" w:rsidR="003A5805" w:rsidRDefault="003A5805" w:rsidP="003A5805">
      <w:pPr>
        <w:pStyle w:val="Heading1"/>
        <w:jc w:val="both"/>
        <w:rPr>
          <w:sz w:val="36"/>
        </w:rPr>
      </w:pPr>
      <w:r>
        <w:rPr>
          <w:sz w:val="36"/>
        </w:rPr>
        <w:t>Project management</w:t>
      </w:r>
    </w:p>
    <w:p w14:paraId="644C444E" w14:textId="5CE53F5F" w:rsidR="00F9215A" w:rsidRDefault="00F9215A" w:rsidP="00F9215A"/>
    <w:p w14:paraId="2DB33575" w14:textId="7522ADC8" w:rsidR="00F9215A" w:rsidRDefault="00F9215A" w:rsidP="00F9215A">
      <w:pPr>
        <w:pStyle w:val="Heading1"/>
        <w:jc w:val="both"/>
        <w:rPr>
          <w:sz w:val="36"/>
        </w:rPr>
      </w:pPr>
      <w:r>
        <w:rPr>
          <w:sz w:val="36"/>
        </w:rPr>
        <w:t>Project implementation</w:t>
      </w:r>
    </w:p>
    <w:p w14:paraId="4E71D17C" w14:textId="7F7E5763" w:rsidR="00F9215A" w:rsidRDefault="00F9215A" w:rsidP="00F9215A"/>
    <w:p w14:paraId="5EBD77D0" w14:textId="2568355B" w:rsidR="00F9215A" w:rsidRDefault="00F9215A" w:rsidP="00F9215A">
      <w:pPr>
        <w:pStyle w:val="Heading1"/>
        <w:jc w:val="both"/>
        <w:rPr>
          <w:sz w:val="36"/>
        </w:rPr>
      </w:pPr>
      <w:r>
        <w:rPr>
          <w:sz w:val="36"/>
        </w:rPr>
        <w:t>Conclusion</w:t>
      </w:r>
    </w:p>
    <w:p w14:paraId="29D3AD6A" w14:textId="38B08EAE" w:rsidR="00F9215A" w:rsidRDefault="00F9215A" w:rsidP="00F9215A"/>
    <w:p w14:paraId="685E7483" w14:textId="0D0B8FDA" w:rsidR="00F9215A" w:rsidRPr="00F9215A" w:rsidRDefault="00F9215A" w:rsidP="00F9215A">
      <w:pPr>
        <w:pStyle w:val="Heading1"/>
        <w:jc w:val="both"/>
        <w:rPr>
          <w:sz w:val="36"/>
        </w:rPr>
      </w:pPr>
      <w:r>
        <w:rPr>
          <w:sz w:val="36"/>
        </w:rPr>
        <w:t>Reference</w:t>
      </w:r>
    </w:p>
    <w:p w14:paraId="2CEB6CE6" w14:textId="77777777" w:rsidR="00F9215A" w:rsidRPr="00F9215A" w:rsidRDefault="00F9215A" w:rsidP="00F9215A"/>
    <w:p w14:paraId="61BD13F3" w14:textId="77777777" w:rsidR="00F9215A" w:rsidRPr="00F9215A" w:rsidRDefault="00F9215A" w:rsidP="00F9215A"/>
    <w:p w14:paraId="5B3DEAB5" w14:textId="77777777" w:rsidR="003A5805" w:rsidRPr="00112CEB" w:rsidRDefault="003A5805" w:rsidP="003A5805">
      <w:pPr>
        <w:rPr>
          <w:sz w:val="24"/>
        </w:rPr>
      </w:pPr>
    </w:p>
    <w:sectPr w:rsidR="003A5805" w:rsidRPr="00112CEB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89AC1" w14:textId="77777777" w:rsidR="000B2FDF" w:rsidRDefault="000B2FDF" w:rsidP="00C6554A">
      <w:pPr>
        <w:spacing w:before="0" w:after="0" w:line="240" w:lineRule="auto"/>
      </w:pPr>
      <w:r>
        <w:separator/>
      </w:r>
    </w:p>
  </w:endnote>
  <w:endnote w:type="continuationSeparator" w:id="0">
    <w:p w14:paraId="4C43FB51" w14:textId="77777777" w:rsidR="000B2FDF" w:rsidRDefault="000B2FD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EAE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1A144" w14:textId="77777777" w:rsidR="000B2FDF" w:rsidRDefault="000B2FD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C1E6EC8" w14:textId="77777777" w:rsidR="000B2FDF" w:rsidRDefault="000B2FD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A11FA4"/>
    <w:multiLevelType w:val="hybridMultilevel"/>
    <w:tmpl w:val="1C30B7C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E55B6D"/>
    <w:multiLevelType w:val="hybridMultilevel"/>
    <w:tmpl w:val="5AAA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F1D09"/>
    <w:multiLevelType w:val="hybridMultilevel"/>
    <w:tmpl w:val="1B74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D2074D"/>
    <w:multiLevelType w:val="hybridMultilevel"/>
    <w:tmpl w:val="96D6F43A"/>
    <w:lvl w:ilvl="0" w:tplc="8B44124E">
      <w:numFmt w:val="bullet"/>
      <w:lvlText w:val="-"/>
      <w:lvlJc w:val="left"/>
      <w:pPr>
        <w:ind w:left="432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7E8A44E8"/>
    <w:multiLevelType w:val="hybridMultilevel"/>
    <w:tmpl w:val="885E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7"/>
  </w:num>
  <w:num w:numId="18">
    <w:abstractNumId w:val="11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BE"/>
    <w:rsid w:val="00043DA3"/>
    <w:rsid w:val="000B145E"/>
    <w:rsid w:val="000B1BBB"/>
    <w:rsid w:val="000B2FDF"/>
    <w:rsid w:val="000D623F"/>
    <w:rsid w:val="000E27A9"/>
    <w:rsid w:val="0011233B"/>
    <w:rsid w:val="0011253A"/>
    <w:rsid w:val="00112CEB"/>
    <w:rsid w:val="00132241"/>
    <w:rsid w:val="001B3973"/>
    <w:rsid w:val="001D2912"/>
    <w:rsid w:val="00212C72"/>
    <w:rsid w:val="002554CD"/>
    <w:rsid w:val="00280F17"/>
    <w:rsid w:val="00293B83"/>
    <w:rsid w:val="002B4294"/>
    <w:rsid w:val="00333D0D"/>
    <w:rsid w:val="003A5805"/>
    <w:rsid w:val="003F51E3"/>
    <w:rsid w:val="00427F2F"/>
    <w:rsid w:val="004C049F"/>
    <w:rsid w:val="005000E2"/>
    <w:rsid w:val="00510799"/>
    <w:rsid w:val="006A3CE7"/>
    <w:rsid w:val="006E0C4B"/>
    <w:rsid w:val="00772AFF"/>
    <w:rsid w:val="008B1ADB"/>
    <w:rsid w:val="008E5AD5"/>
    <w:rsid w:val="0097564F"/>
    <w:rsid w:val="009C1988"/>
    <w:rsid w:val="009F1E9B"/>
    <w:rsid w:val="00A45DE6"/>
    <w:rsid w:val="00B1778F"/>
    <w:rsid w:val="00B738BE"/>
    <w:rsid w:val="00C375AF"/>
    <w:rsid w:val="00C50BC3"/>
    <w:rsid w:val="00C6554A"/>
    <w:rsid w:val="00CD0F5E"/>
    <w:rsid w:val="00D02B73"/>
    <w:rsid w:val="00D03BB9"/>
    <w:rsid w:val="00D26B89"/>
    <w:rsid w:val="00D51D94"/>
    <w:rsid w:val="00D54CA5"/>
    <w:rsid w:val="00D64EC5"/>
    <w:rsid w:val="00D71819"/>
    <w:rsid w:val="00DF3752"/>
    <w:rsid w:val="00E37CEF"/>
    <w:rsid w:val="00E515E5"/>
    <w:rsid w:val="00E679AD"/>
    <w:rsid w:val="00E72F25"/>
    <w:rsid w:val="00E7744A"/>
    <w:rsid w:val="00ED3CDA"/>
    <w:rsid w:val="00ED7C44"/>
    <w:rsid w:val="00EE579B"/>
    <w:rsid w:val="00F11BD4"/>
    <w:rsid w:val="00F207F1"/>
    <w:rsid w:val="00F9215A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32E09"/>
  <w15:chartTrackingRefBased/>
  <w15:docId w15:val="{293444F8-5A79-470A-9F23-ED002C40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7181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71819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DF3752"/>
    <w:pPr>
      <w:tabs>
        <w:tab w:val="right" w:leader="dot" w:pos="8630"/>
      </w:tabs>
      <w:spacing w:before="0" w:after="100" w:line="259" w:lineRule="auto"/>
    </w:pPr>
    <w:rPr>
      <w:rFonts w:eastAsiaTheme="minorEastAsia" w:cs="Times New Roman"/>
      <w:noProof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1819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paragraph" w:styleId="ListParagraph">
    <w:name w:val="List Paragraph"/>
    <w:basedOn w:val="Normal"/>
    <w:uiPriority w:val="34"/>
    <w:unhideWhenUsed/>
    <w:qFormat/>
    <w:rsid w:val="000D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55C1-A165-4A21-8C4D-FBAD8D10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Chung</dc:creator>
  <cp:keywords/>
  <dc:description/>
  <cp:lastModifiedBy>Hieu Nguyen</cp:lastModifiedBy>
  <cp:revision>3</cp:revision>
  <dcterms:created xsi:type="dcterms:W3CDTF">2019-05-09T11:30:00Z</dcterms:created>
  <dcterms:modified xsi:type="dcterms:W3CDTF">2019-05-09T11:36:00Z</dcterms:modified>
</cp:coreProperties>
</file>